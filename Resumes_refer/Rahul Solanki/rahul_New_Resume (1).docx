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5F" w:rsidRDefault="00D84D1B">
      <w:pPr>
        <w:pStyle w:val="ContactInfo"/>
        <w:rPr>
          <w:rStyle w:val="Emphasis"/>
        </w:rPr>
      </w:pPr>
      <w:r>
        <w:rPr>
          <w:rStyle w:val="Emphasis"/>
        </w:rPr>
        <w:t>rahul.solanki.workmail</w:t>
      </w:r>
      <w:r w:rsidR="001A680A">
        <w:rPr>
          <w:rStyle w:val="Emphasis"/>
        </w:rPr>
        <w:t>@gmail.com</w:t>
      </w:r>
    </w:p>
    <w:p w:rsidR="007B45C7" w:rsidRDefault="001A680A" w:rsidP="007B45C7">
      <w:pPr>
        <w:pStyle w:val="ContactInfo"/>
      </w:pPr>
      <w:r>
        <w:t>+91-7</w:t>
      </w:r>
      <w:r w:rsidR="00D84D1B">
        <w:t>391999934</w:t>
      </w:r>
    </w:p>
    <w:p w:rsidR="0035305F" w:rsidRDefault="00B75A44">
      <w:pPr>
        <w:pStyle w:val="Name"/>
        <w:pBdr>
          <w:top w:val="single" w:sz="4" w:space="4" w:color="auto"/>
        </w:pBdr>
      </w:pPr>
      <w:sdt>
        <w:sdtPr>
          <w:alias w:val="Your Name"/>
          <w:tag w:val=""/>
          <w:id w:val="1197042864"/>
          <w:placeholder>
            <w:docPart w:val="61AB2D37C3614C248A18F7B62F4AE1F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36842">
            <w:t>Rahul Ramdas Solanki</w:t>
          </w:r>
        </w:sdtContent>
      </w:sdt>
    </w:p>
    <w:tbl>
      <w:tblPr>
        <w:tblStyle w:val="ResumeTable"/>
        <w:tblW w:w="5000" w:type="pct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  <w:tblDescription w:val="Resume"/>
      </w:tblPr>
      <w:tblGrid>
        <w:gridCol w:w="1980"/>
        <w:gridCol w:w="270"/>
        <w:gridCol w:w="7830"/>
      </w:tblGrid>
      <w:tr w:rsidR="0035305F">
        <w:tc>
          <w:tcPr>
            <w:tcW w:w="1980" w:type="dxa"/>
          </w:tcPr>
          <w:p w:rsidR="00DA0F23" w:rsidRDefault="001A680A">
            <w:pPr>
              <w:pStyle w:val="Heading1"/>
            </w:pPr>
            <w:r>
              <w:t>summary</w:t>
            </w:r>
          </w:p>
          <w:p w:rsidR="00DA0F23" w:rsidRPr="00DA0F23" w:rsidRDefault="00DA0F23" w:rsidP="00DA0F23"/>
          <w:p w:rsidR="00DA0F23" w:rsidRPr="00DA0F23" w:rsidRDefault="00DA0F23" w:rsidP="00DA0F23"/>
          <w:p w:rsidR="00DA0F23" w:rsidRPr="00DA0F23" w:rsidRDefault="00DA0F23" w:rsidP="00DA0F23"/>
          <w:p w:rsidR="00DA0F23" w:rsidRPr="00DA0F23" w:rsidRDefault="00DA0F23" w:rsidP="00DA0F23"/>
          <w:p w:rsidR="00DA0F23" w:rsidRPr="00DA0F23" w:rsidRDefault="00DA0F23" w:rsidP="00DA0F23"/>
          <w:p w:rsidR="00DA0F23" w:rsidRPr="00DA0F23" w:rsidRDefault="00DA0F23" w:rsidP="00DA0F23"/>
          <w:p w:rsidR="00DA0F23" w:rsidRPr="00DA0F23" w:rsidRDefault="00DA0F23" w:rsidP="00DA0F23"/>
          <w:p w:rsidR="00DA0F23" w:rsidRPr="00DA0F23" w:rsidRDefault="00DA0F23" w:rsidP="00DA0F23"/>
          <w:p w:rsidR="00DA0F23" w:rsidRPr="00DA0F23" w:rsidRDefault="00DA0F23" w:rsidP="00DA0F23"/>
          <w:p w:rsidR="0035305F" w:rsidRPr="00DA0F23" w:rsidRDefault="0035305F" w:rsidP="00DA0F23"/>
        </w:tc>
        <w:tc>
          <w:tcPr>
            <w:tcW w:w="270" w:type="dxa"/>
          </w:tcPr>
          <w:p w:rsidR="0035305F" w:rsidRDefault="0035305F"/>
        </w:tc>
        <w:tc>
          <w:tcPr>
            <w:tcW w:w="7830" w:type="dxa"/>
          </w:tcPr>
          <w:p w:rsidR="00B6023E" w:rsidRDefault="004C7DD9" w:rsidP="00B6023E">
            <w:pPr>
              <w:pStyle w:val="ResumeText"/>
              <w:jc w:val="both"/>
            </w:pPr>
            <w:r>
              <w:t>Having more than 8</w:t>
            </w:r>
            <w:r w:rsidR="003D4E73">
              <w:t>.1</w:t>
            </w:r>
            <w:r w:rsidR="002907E3">
              <w:t xml:space="preserve"> Years </w:t>
            </w:r>
            <w:r w:rsidR="001A680A">
              <w:t xml:space="preserve">of professional experience in </w:t>
            </w:r>
            <w:r w:rsidR="003D4E73">
              <w:t>Performance Testing and Performance Engineering</w:t>
            </w:r>
            <w:r w:rsidR="001A680A">
              <w:t>.</w:t>
            </w:r>
          </w:p>
          <w:p w:rsidR="001A680A" w:rsidRDefault="001A680A" w:rsidP="00B6023E">
            <w:pPr>
              <w:pStyle w:val="ResumeText"/>
              <w:jc w:val="both"/>
            </w:pPr>
            <w:r>
              <w:t>Hands on experience in Performance Testing, Performance Monitoring and Performance Optimization.</w:t>
            </w:r>
          </w:p>
          <w:p w:rsidR="001A680A" w:rsidRDefault="001A680A" w:rsidP="00B6023E">
            <w:pPr>
              <w:pStyle w:val="ResumeText"/>
              <w:jc w:val="both"/>
            </w:pPr>
            <w:r>
              <w:t>Exposure in full Software Development Lifecycle and Software Performance Testing Lifecycle which includes requirement gathering from business, studying the existing process, documentation of requirements, involvement of technical &amp; functional aspects and design specifications.</w:t>
            </w:r>
          </w:p>
          <w:p w:rsidR="001A680A" w:rsidRDefault="001A680A" w:rsidP="00B6023E">
            <w:pPr>
              <w:pStyle w:val="ResumeText"/>
              <w:jc w:val="both"/>
            </w:pPr>
            <w:r>
              <w:t>Extensive experience in end to end performance testing and monitoring of a product deployed on Azure and on Web.</w:t>
            </w:r>
          </w:p>
          <w:p w:rsidR="001A680A" w:rsidRDefault="001A680A" w:rsidP="00B6023E">
            <w:pPr>
              <w:pStyle w:val="ResumeText"/>
              <w:jc w:val="both"/>
            </w:pPr>
            <w:r>
              <w:t>Proactively taken lead roles in multiple projects and provided successful timely deliverables.</w:t>
            </w:r>
          </w:p>
          <w:p w:rsidR="0035305F" w:rsidRDefault="001A680A" w:rsidP="00B6023E">
            <w:pPr>
              <w:pStyle w:val="ResumeText"/>
              <w:jc w:val="both"/>
            </w:pPr>
            <w:r>
              <w:t xml:space="preserve">Having hands on experience in various performance testing tools and performance monitoring tools like VSTS, </w:t>
            </w:r>
            <w:proofErr w:type="spellStart"/>
            <w:r>
              <w:t>Neoload</w:t>
            </w:r>
            <w:proofErr w:type="spellEnd"/>
            <w:r>
              <w:t xml:space="preserve">, </w:t>
            </w:r>
            <w:proofErr w:type="spellStart"/>
            <w:r>
              <w:t>JMeter</w:t>
            </w:r>
            <w:proofErr w:type="spellEnd"/>
            <w:r>
              <w:t xml:space="preserve">, </w:t>
            </w:r>
            <w:proofErr w:type="spellStart"/>
            <w:r>
              <w:t>LoadRunner</w:t>
            </w:r>
            <w:proofErr w:type="spellEnd"/>
            <w:r>
              <w:t>, Windows Performance Monitor and SQL</w:t>
            </w:r>
            <w:r w:rsidR="00C15993">
              <w:t xml:space="preserve"> Profiler</w:t>
            </w:r>
            <w:bookmarkStart w:id="0" w:name="_GoBack"/>
            <w:bookmarkEnd w:id="0"/>
          </w:p>
          <w:p w:rsidR="00DA0F23" w:rsidRDefault="00DA0F23" w:rsidP="001A680A">
            <w:pPr>
              <w:pStyle w:val="ResumeText"/>
            </w:pPr>
          </w:p>
        </w:tc>
      </w:tr>
      <w:tr w:rsidR="0035305F">
        <w:tc>
          <w:tcPr>
            <w:tcW w:w="1980" w:type="dxa"/>
          </w:tcPr>
          <w:p w:rsidR="0035305F" w:rsidRDefault="006C6947">
            <w:pPr>
              <w:pStyle w:val="Heading1"/>
            </w:pPr>
            <w:r>
              <w:t>Skills &amp; Abilities</w:t>
            </w:r>
          </w:p>
        </w:tc>
        <w:tc>
          <w:tcPr>
            <w:tcW w:w="270" w:type="dxa"/>
          </w:tcPr>
          <w:p w:rsidR="0035305F" w:rsidRDefault="0035305F"/>
        </w:tc>
        <w:tc>
          <w:tcPr>
            <w:tcW w:w="7830" w:type="dxa"/>
          </w:tcPr>
          <w:sdt>
            <w:sdtPr>
              <w:id w:val="1084486655"/>
              <w15:repeatingSection/>
            </w:sdtPr>
            <w:sdtEndPr/>
            <w:sdtContent>
              <w:sdt>
                <w:sdtPr>
                  <w:id w:val="-417942418"/>
                  <w:placeholder>
                    <w:docPart w:val="9A1A68F167E2453892F37F930BD6DF88"/>
                  </w:placeholder>
                  <w15:repeatingSectionItem/>
                </w:sdtPr>
                <w:sdtEndPr/>
                <w:sdtContent>
                  <w:p w:rsidR="001A680A" w:rsidRDefault="001A680A">
                    <w:pPr>
                      <w:pStyle w:val="ListBullet"/>
                    </w:pPr>
                    <w:r>
                      <w:t>Performance Testing</w:t>
                    </w:r>
                  </w:p>
                  <w:p w:rsidR="001A680A" w:rsidRDefault="001A680A">
                    <w:pPr>
                      <w:pStyle w:val="ListBullet"/>
                    </w:pPr>
                    <w:r>
                      <w:t>VSTS</w:t>
                    </w:r>
                  </w:p>
                  <w:p w:rsidR="001A680A" w:rsidRDefault="001A680A">
                    <w:pPr>
                      <w:pStyle w:val="ListBullet"/>
                    </w:pPr>
                    <w:r>
                      <w:t>C#</w:t>
                    </w:r>
                  </w:p>
                  <w:p w:rsidR="001A680A" w:rsidRDefault="001A680A">
                    <w:pPr>
                      <w:pStyle w:val="ListBullet"/>
                    </w:pPr>
                    <w:proofErr w:type="spellStart"/>
                    <w:r>
                      <w:t>Neoload</w:t>
                    </w:r>
                    <w:proofErr w:type="spellEnd"/>
                  </w:p>
                  <w:p w:rsidR="001A680A" w:rsidRDefault="001A680A">
                    <w:pPr>
                      <w:pStyle w:val="ListBullet"/>
                    </w:pPr>
                    <w:proofErr w:type="spellStart"/>
                    <w:r>
                      <w:t>Jmeter</w:t>
                    </w:r>
                    <w:proofErr w:type="spellEnd"/>
                  </w:p>
                  <w:p w:rsidR="001A680A" w:rsidRDefault="001A680A" w:rsidP="001A680A">
                    <w:pPr>
                      <w:pStyle w:val="ListBullet"/>
                    </w:pPr>
                    <w:r>
                      <w:t>Load Runner</w:t>
                    </w:r>
                  </w:p>
                </w:sdtContent>
              </w:sdt>
              <w:sdt>
                <w:sdtPr>
                  <w:id w:val="-87467984"/>
                  <w:placeholder>
                    <w:docPart w:val="9A1A68F167E2453892F37F930BD6DF88"/>
                  </w:placeholder>
                  <w15:repeatingSectionItem/>
                </w:sdtPr>
                <w:sdtEndPr/>
                <w:sdtContent>
                  <w:p w:rsidR="001A680A" w:rsidRDefault="001A680A">
                    <w:pPr>
                      <w:pStyle w:val="ListBullet"/>
                    </w:pPr>
                    <w:r>
                      <w:t>Performance Monitoring</w:t>
                    </w:r>
                  </w:p>
                  <w:p w:rsidR="0035305F" w:rsidRDefault="001A680A">
                    <w:pPr>
                      <w:pStyle w:val="ListBullet"/>
                    </w:pPr>
                    <w:r>
                      <w:t xml:space="preserve">Windows </w:t>
                    </w:r>
                    <w:proofErr w:type="spellStart"/>
                    <w:r>
                      <w:t>Perfmon</w:t>
                    </w:r>
                    <w:proofErr w:type="spellEnd"/>
                  </w:p>
                </w:sdtContent>
              </w:sdt>
              <w:sdt>
                <w:sdtPr>
                  <w:id w:val="-1973903857"/>
                  <w:placeholder>
                    <w:docPart w:val="9A1A68F167E2453892F37F930BD6DF88"/>
                  </w:placeholder>
                  <w15:repeatingSectionItem/>
                </w:sdtPr>
                <w:sdtEndPr/>
                <w:sdtContent>
                  <w:p w:rsidR="001A680A" w:rsidRDefault="001A680A" w:rsidP="001A680A">
                    <w:pPr>
                      <w:pStyle w:val="ListBullet"/>
                    </w:pPr>
                    <w:r>
                      <w:t>Performance Optimization</w:t>
                    </w:r>
                  </w:p>
                  <w:p w:rsidR="001A680A" w:rsidRDefault="001A680A" w:rsidP="001A680A">
                    <w:pPr>
                      <w:pStyle w:val="ListBullet"/>
                    </w:pPr>
                    <w:r>
                      <w:t>MS SQL Server</w:t>
                    </w:r>
                  </w:p>
                  <w:p w:rsidR="001A680A" w:rsidRDefault="001A680A" w:rsidP="001A680A">
                    <w:pPr>
                      <w:pStyle w:val="ListBullet"/>
                    </w:pPr>
                    <w:r>
                      <w:t>SQL Profiler</w:t>
                    </w:r>
                  </w:p>
                  <w:p w:rsidR="00997582" w:rsidRDefault="001A680A" w:rsidP="001A680A">
                    <w:pPr>
                      <w:pStyle w:val="ListBullet"/>
                    </w:pPr>
                    <w:r>
                      <w:t>SQL</w:t>
                    </w:r>
                  </w:p>
                  <w:p w:rsidR="0035305F" w:rsidRDefault="00B75A44" w:rsidP="00997582">
                    <w:pPr>
                      <w:pStyle w:val="ListBullet"/>
                      <w:numPr>
                        <w:ilvl w:val="0"/>
                        <w:numId w:val="0"/>
                      </w:numPr>
                      <w:ind w:left="360" w:hanging="360"/>
                    </w:pPr>
                  </w:p>
                </w:sdtContent>
              </w:sdt>
            </w:sdtContent>
          </w:sdt>
        </w:tc>
      </w:tr>
      <w:tr w:rsidR="0035305F">
        <w:tc>
          <w:tcPr>
            <w:tcW w:w="1980" w:type="dxa"/>
          </w:tcPr>
          <w:p w:rsidR="0035305F" w:rsidRDefault="006C6947">
            <w:pPr>
              <w:pStyle w:val="Heading1"/>
            </w:pPr>
            <w:r>
              <w:t>Professional Experience</w:t>
            </w:r>
          </w:p>
        </w:tc>
        <w:tc>
          <w:tcPr>
            <w:tcW w:w="270" w:type="dxa"/>
          </w:tcPr>
          <w:p w:rsidR="0035305F" w:rsidRDefault="0035305F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883832687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020382880"/>
                  <w:placeholder>
                    <w:docPart w:val="4B20DB7035744194B48257C4096B847B"/>
                  </w:placeholder>
                  <w15:repeatingSectionItem/>
                </w:sdtPr>
                <w:sdtEndPr/>
                <w:sdtContent>
                  <w:p w:rsidR="0035305F" w:rsidRDefault="001A680A">
                    <w:pPr>
                      <w:pStyle w:val="Heading2"/>
                    </w:pPr>
                    <w:r>
                      <w:t xml:space="preserve">senior </w:t>
                    </w:r>
                    <w:r w:rsidR="004C7DD9">
                      <w:t>Performance Test</w:t>
                    </w:r>
                    <w:r>
                      <w:t xml:space="preserve"> engineer, </w:t>
                    </w:r>
                    <w:r w:rsidR="004C7DD9">
                      <w:t>Wolters kluwer</w:t>
                    </w:r>
                    <w:r>
                      <w:t>, pune</w:t>
                    </w:r>
                  </w:p>
                  <w:p w:rsidR="0035305F" w:rsidRDefault="004C7DD9">
                    <w:pPr>
                      <w:pStyle w:val="ResumeText"/>
                    </w:pPr>
                    <w:r>
                      <w:t>April 2018</w:t>
                    </w:r>
                    <w:r w:rsidR="001A680A">
                      <w:t xml:space="preserve"> - Present</w:t>
                    </w:r>
                  </w:p>
                  <w:p w:rsidR="001A680A" w:rsidRDefault="006611A9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Involved in daily performance activities.</w:t>
                    </w:r>
                  </w:p>
                  <w:p w:rsidR="006611A9" w:rsidRDefault="006611A9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 xml:space="preserve">Successfully handling the role of Sr. </w:t>
                    </w:r>
                    <w:r w:rsidR="004C7DD9">
                      <w:t>Performance Engineer</w:t>
                    </w:r>
                    <w:r>
                      <w:t xml:space="preserve"> </w:t>
                    </w:r>
                    <w:r w:rsidR="00CF20DE">
                      <w:t>on</w:t>
                    </w:r>
                    <w:r>
                      <w:t xml:space="preserve"> </w:t>
                    </w:r>
                    <w:r w:rsidR="004C7DD9">
                      <w:t>taxing</w:t>
                    </w:r>
                    <w:r>
                      <w:t xml:space="preserve"> product.</w:t>
                    </w:r>
                  </w:p>
                  <w:p w:rsidR="006611A9" w:rsidRDefault="00CF20DE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 xml:space="preserve">Daily activity includes </w:t>
                    </w:r>
                    <w:r w:rsidR="004C7DD9">
                      <w:t>analysis of executions taken on load test environments.</w:t>
                    </w:r>
                  </w:p>
                  <w:p w:rsidR="00CF20DE" w:rsidRDefault="00CF20DE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Responsible for isolating performance related issues on application servers and database server.</w:t>
                    </w:r>
                  </w:p>
                  <w:p w:rsidR="00D81B99" w:rsidRDefault="00D81B99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lastRenderedPageBreak/>
                      <w:t xml:space="preserve">Worked extensively on </w:t>
                    </w:r>
                    <w:r w:rsidR="004C7DD9">
                      <w:t>Azure Portal monitoring</w:t>
                    </w:r>
                    <w:r>
                      <w:t>.</w:t>
                    </w:r>
                  </w:p>
                  <w:p w:rsidR="00CF20DE" w:rsidRDefault="004C7DD9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 xml:space="preserve">Involved in scenario scripting and </w:t>
                    </w:r>
                    <w:proofErr w:type="spellStart"/>
                    <w:r>
                      <w:t>maintainance</w:t>
                    </w:r>
                    <w:proofErr w:type="spellEnd"/>
                    <w:r>
                      <w:t>.</w:t>
                    </w:r>
                  </w:p>
                  <w:p w:rsidR="001A680A" w:rsidRDefault="001A680A" w:rsidP="001A680A">
                    <w:r>
                      <w:t xml:space="preserve">Tools Used – VSTS, Windows </w:t>
                    </w:r>
                    <w:proofErr w:type="spellStart"/>
                    <w:r>
                      <w:t>Perfmon</w:t>
                    </w:r>
                    <w:proofErr w:type="spellEnd"/>
                    <w:r>
                      <w:t>, SQL Server 2012</w:t>
                    </w:r>
                  </w:p>
                  <w:p w:rsidR="0035305F" w:rsidRDefault="00B75A44" w:rsidP="001A680A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977336300"/>
                  <w:placeholder>
                    <w:docPart w:val="1B2FEEFE2B934A51826452959399D3BA"/>
                  </w:placeholder>
                  <w15:repeatingSectionItem/>
                </w:sdtPr>
                <w:sdtEndPr/>
                <w:sdtContent>
                  <w:p w:rsidR="004C7DD9" w:rsidRDefault="004C7DD9">
                    <w:pPr>
                      <w:pStyle w:val="Heading2"/>
                    </w:pPr>
                    <w:r>
                      <w:t>senior SOFTWARE engineer, ALLSCRIPTS INDIA PVT. LTD., pune</w:t>
                    </w:r>
                  </w:p>
                  <w:p w:rsidR="004C7DD9" w:rsidRDefault="004C7DD9">
                    <w:pPr>
                      <w:pStyle w:val="ResumeText"/>
                    </w:pPr>
                    <w:r>
                      <w:t>September 2016 – March 2018</w:t>
                    </w:r>
                  </w:p>
                  <w:p w:rsidR="004C7DD9" w:rsidRDefault="004C7DD9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Involved in daily performance activities.</w:t>
                    </w:r>
                  </w:p>
                  <w:p w:rsidR="004C7DD9" w:rsidRDefault="004C7DD9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Successfully handling the role of Sr. SDET on health care product.</w:t>
                    </w:r>
                  </w:p>
                  <w:p w:rsidR="004C7DD9" w:rsidRDefault="004C7DD9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Daily activity includes execution of performance test suite, reporting and optimization.</w:t>
                    </w:r>
                  </w:p>
                  <w:p w:rsidR="004C7DD9" w:rsidRDefault="004C7DD9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Responsible for isolating performance related issues on application servers and database server.</w:t>
                    </w:r>
                  </w:p>
                  <w:p w:rsidR="004C7DD9" w:rsidRDefault="004C7DD9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Worked extensively on MS SQL Server for monitoring and isolating issues related database dead locks, database blocking and creating extended events for monitoring database performance.</w:t>
                    </w:r>
                  </w:p>
                  <w:p w:rsidR="004C7DD9" w:rsidRDefault="004C7DD9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 xml:space="preserve">Also monitored </w:t>
                    </w:r>
                    <w:proofErr w:type="spellStart"/>
                    <w:r>
                      <w:t>TembDB</w:t>
                    </w:r>
                    <w:proofErr w:type="spellEnd"/>
                    <w:r>
                      <w:t xml:space="preserve"> for database memory consumption related issues.</w:t>
                    </w:r>
                  </w:p>
                  <w:p w:rsidR="004C7DD9" w:rsidRDefault="004C7DD9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Worked extensively on MS SQL Server, SQL profiler, SQL Extended Events.</w:t>
                    </w:r>
                  </w:p>
                  <w:p w:rsidR="004C7DD9" w:rsidRDefault="004C7DD9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 xml:space="preserve">Have hands on experience in isolating memory related issues using </w:t>
                    </w:r>
                    <w:proofErr w:type="spellStart"/>
                    <w:r>
                      <w:t>WinDBG</w:t>
                    </w:r>
                    <w:proofErr w:type="spellEnd"/>
                    <w:r>
                      <w:t xml:space="preserve"> tool.</w:t>
                    </w:r>
                  </w:p>
                  <w:p w:rsidR="004C7DD9" w:rsidRDefault="004C7DD9" w:rsidP="001A680A">
                    <w:r>
                      <w:t xml:space="preserve">Tools Used – VSTS, Windows </w:t>
                    </w:r>
                    <w:proofErr w:type="spellStart"/>
                    <w:r>
                      <w:t>Perfmon</w:t>
                    </w:r>
                    <w:proofErr w:type="spellEnd"/>
                    <w:r>
                      <w:t xml:space="preserve">, SQL Server 2012, </w:t>
                    </w:r>
                    <w:proofErr w:type="spellStart"/>
                    <w:r>
                      <w:t>WinDBG</w:t>
                    </w:r>
                    <w:proofErr w:type="spellEnd"/>
                    <w:r>
                      <w:t>,</w:t>
                    </w:r>
                  </w:p>
                  <w:p w:rsidR="004C7DD9" w:rsidRDefault="00B75A44" w:rsidP="001A680A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969869049"/>
                  <w:placeholder>
                    <w:docPart w:val="CC7C46C18461411184B31BD53C49857F"/>
                  </w:placeholder>
                  <w15:repeatingSectionItem/>
                </w:sdtPr>
                <w:sdtEndPr/>
                <w:sdtContent>
                  <w:p w:rsidR="00E86B1A" w:rsidRDefault="00E86B1A">
                    <w:pPr>
                      <w:pStyle w:val="Heading2"/>
                    </w:pPr>
                    <w:r>
                      <w:t>senior quality assuarance engineer, the digital group, pune</w:t>
                    </w:r>
                  </w:p>
                  <w:p w:rsidR="00E86B1A" w:rsidRDefault="00E86B1A">
                    <w:pPr>
                      <w:pStyle w:val="ResumeText"/>
                    </w:pPr>
                    <w:r>
                      <w:t>June 2015 – September 2016</w:t>
                    </w:r>
                  </w:p>
                  <w:p w:rsidR="00E86B1A" w:rsidRDefault="00E86B1A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Successfully handling end to end performance testing on CT Corp as a lead</w:t>
                    </w:r>
                  </w:p>
                  <w:p w:rsidR="00E86B1A" w:rsidRDefault="00E86B1A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Created test plan document for clarification of various performance testing elements like approach, goal, test mix and identification of expectations</w:t>
                    </w:r>
                  </w:p>
                  <w:p w:rsidR="00E86B1A" w:rsidRDefault="00E86B1A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Isolation of non-functional requirements like number of concurrent users, server configuration to be supported, expected threshold value for various pages and real time statistics for application usage</w:t>
                    </w:r>
                  </w:p>
                  <w:p w:rsidR="00E86B1A" w:rsidRDefault="00E86B1A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Identification of performance test scenarios and setting expectation for threshold values on various pages in selected scenarios</w:t>
                    </w:r>
                  </w:p>
                  <w:p w:rsidR="00E86B1A" w:rsidRDefault="00E86B1A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Identifying and calculating the number of concurrent users based upon the available statistics</w:t>
                    </w:r>
                  </w:p>
                  <w:p w:rsidR="00E86B1A" w:rsidRDefault="00E86B1A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Co-coordinating with admin team for setting up performance monitoring</w:t>
                    </w:r>
                  </w:p>
                  <w:p w:rsidR="00E86B1A" w:rsidRDefault="00E86B1A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Setting up monitoring counters on server side while execution of load test</w:t>
                    </w:r>
                  </w:p>
                  <w:p w:rsidR="00E86B1A" w:rsidRDefault="00E86B1A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Execution of Load Test, Stress Test and Endurance test based upon test goal</w:t>
                    </w:r>
                  </w:p>
                  <w:p w:rsidR="00E86B1A" w:rsidRDefault="00E86B1A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Reporting the test matrices to client and developers</w:t>
                    </w:r>
                  </w:p>
                  <w:p w:rsidR="00E86B1A" w:rsidRDefault="00E86B1A" w:rsidP="001A680A">
                    <w:pPr>
                      <w:pStyle w:val="ListParagraph"/>
                      <w:numPr>
                        <w:ilvl w:val="0"/>
                        <w:numId w:val="7"/>
                      </w:numPr>
                    </w:pPr>
                    <w:r>
                      <w:t>Suggesting performance improvement solutions to development team</w:t>
                    </w:r>
                  </w:p>
                  <w:p w:rsidR="00E86B1A" w:rsidRDefault="00E86B1A" w:rsidP="001A680A">
                    <w:r>
                      <w:t xml:space="preserve">Tools Used – VSTS, </w:t>
                    </w:r>
                    <w:proofErr w:type="spellStart"/>
                    <w:r>
                      <w:t>Neoload</w:t>
                    </w:r>
                    <w:proofErr w:type="spellEnd"/>
                    <w:r>
                      <w:t xml:space="preserve">, Windows </w:t>
                    </w:r>
                    <w:proofErr w:type="spellStart"/>
                    <w:r>
                      <w:t>Perfmon</w:t>
                    </w:r>
                    <w:proofErr w:type="spellEnd"/>
                    <w:r>
                      <w:t>, New Relic, SQL Server 2012</w:t>
                    </w:r>
                  </w:p>
                  <w:p w:rsidR="004C7DD9" w:rsidRDefault="004C7DD9" w:rsidP="001A680A"/>
                  <w:p w:rsidR="00E86B1A" w:rsidRDefault="00B75A44" w:rsidP="001A680A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773050815"/>
                  <w:placeholder>
                    <w:docPart w:val="4B20DB7035744194B48257C4096B847B"/>
                  </w:placeholder>
                  <w15:repeatingSectionItem/>
                </w:sdtPr>
                <w:sdtEndPr/>
                <w:sdtContent>
                  <w:p w:rsidR="0035305F" w:rsidRDefault="001A680A">
                    <w:pPr>
                      <w:pStyle w:val="Heading2"/>
                    </w:pPr>
                    <w:r>
                      <w:t>senior test engineer, cigniti technologies, hyderabad</w:t>
                    </w:r>
                  </w:p>
                  <w:p w:rsidR="0035305F" w:rsidRDefault="001A680A">
                    <w:pPr>
                      <w:pStyle w:val="ResumeText"/>
                    </w:pPr>
                    <w:r>
                      <w:t>Feb 2015 – June 2015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8"/>
                      </w:numPr>
                    </w:pPr>
                    <w:r>
                      <w:t>Responsible for Performance Testing as a Lead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8"/>
                      </w:numPr>
                    </w:pPr>
                    <w:r>
                      <w:t>Involved in non-functional requirement gathering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8"/>
                      </w:numPr>
                    </w:pPr>
                    <w:r>
                      <w:t>Identifying benchmarking criteria and establishing performance SLAs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8"/>
                      </w:numPr>
                    </w:pPr>
                    <w:r>
                      <w:t>Performance Test scenario isolation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8"/>
                      </w:numPr>
                    </w:pPr>
                    <w:r>
                      <w:t xml:space="preserve">Scripting performance test scripts using </w:t>
                    </w:r>
                    <w:proofErr w:type="spellStart"/>
                    <w:r>
                      <w:t>JMeter</w:t>
                    </w:r>
                    <w:proofErr w:type="spellEnd"/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8"/>
                      </w:numPr>
                    </w:pPr>
                    <w:r>
                      <w:t xml:space="preserve">Creating performance test mix and execution of load test using </w:t>
                    </w:r>
                    <w:proofErr w:type="spellStart"/>
                    <w:r>
                      <w:t>JMeter</w:t>
                    </w:r>
                    <w:proofErr w:type="spellEnd"/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8"/>
                      </w:numPr>
                    </w:pPr>
                    <w:r>
                      <w:t>Result analysis and reporting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8"/>
                      </w:numPr>
                    </w:pPr>
                    <w:r>
                      <w:t>Providing performance optimization solutions based upon client requirements</w:t>
                    </w:r>
                  </w:p>
                  <w:p w:rsidR="001A680A" w:rsidRDefault="001A680A" w:rsidP="001A680A">
                    <w:r>
                      <w:t xml:space="preserve">Tools Used – </w:t>
                    </w:r>
                    <w:proofErr w:type="spellStart"/>
                    <w:r>
                      <w:t>Jmeter</w:t>
                    </w:r>
                    <w:proofErr w:type="spellEnd"/>
                    <w:r>
                      <w:t xml:space="preserve">, Windows </w:t>
                    </w:r>
                    <w:proofErr w:type="spellStart"/>
                    <w:r>
                      <w:t>Perfmon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AppDynamics</w:t>
                    </w:r>
                    <w:proofErr w:type="spellEnd"/>
                  </w:p>
                  <w:p w:rsidR="0035305F" w:rsidRDefault="00B75A44" w:rsidP="001A680A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4835572"/>
                  <w:placeholder>
                    <w:docPart w:val="4B20DB7035744194B48257C4096B847B"/>
                  </w:placeholder>
                  <w15:repeatingSectionItem/>
                </w:sdtPr>
                <w:sdtEndPr/>
                <w:sdtContent>
                  <w:p w:rsidR="0035305F" w:rsidRDefault="001A680A">
                    <w:pPr>
                      <w:pStyle w:val="Heading2"/>
                    </w:pPr>
                    <w:r>
                      <w:t>senior test analyst, icertis solution, pune</w:t>
                    </w:r>
                  </w:p>
                  <w:p w:rsidR="0035305F" w:rsidRDefault="001A680A">
                    <w:pPr>
                      <w:pStyle w:val="ResumeText"/>
                    </w:pPr>
                    <w:r>
                      <w:t>April 2013 – Jan 2015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>Responsible for Performance QA on Contract Management Product deployed on Azure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>Independently driven end to end performance testing on product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>Established and suggested performance SLAs and benchmarks with correspondence to client requirements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>Created performance testing test plan and suggested approach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>Establishing performance certification criteria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>Successfully coordinated with implementation team to isolate the non-functional requirements for Load Test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 xml:space="preserve">Created performance testing scripts </w:t>
                    </w:r>
                    <w:r w:rsidR="00246245">
                      <w:t>and load test design using VSTS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>Successfully provided correlation and parameterization solutions using CSV file and MS SQL server data source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 xml:space="preserve">Reported performance monitoring data using windows </w:t>
                    </w:r>
                    <w:proofErr w:type="spellStart"/>
                    <w:r>
                      <w:t>perfmon</w:t>
                    </w:r>
                    <w:proofErr w:type="spellEnd"/>
                    <w:r>
                      <w:t xml:space="preserve"> tool</w:t>
                    </w:r>
                  </w:p>
                  <w:p w:rsidR="001A680A" w:rsidRDefault="00246245" w:rsidP="001A680A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>Successfully delivered detailed reports</w:t>
                    </w:r>
                    <w:r w:rsidR="001A680A">
                      <w:t xml:space="preserve"> to SLT team and development team</w:t>
                    </w:r>
                  </w:p>
                  <w:p w:rsidR="001A680A" w:rsidRDefault="001A680A" w:rsidP="001A680A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>Involved in performance optimization and provided optimization solutions</w:t>
                    </w:r>
                  </w:p>
                  <w:p w:rsidR="00246245" w:rsidRDefault="001A680A" w:rsidP="001A680A">
                    <w:pPr>
                      <w:pStyle w:val="ListParagraph"/>
                      <w:numPr>
                        <w:ilvl w:val="0"/>
                        <w:numId w:val="9"/>
                      </w:numPr>
                    </w:pPr>
                    <w:r>
                      <w:t>Primarily focused on performance testing and automation using VSTS.</w:t>
                    </w:r>
                  </w:p>
                  <w:p w:rsidR="00997582" w:rsidRDefault="00246245" w:rsidP="00246245">
                    <w:r>
                      <w:t>Tools Used – VSTS, SQL Server, SQL Profiler, C#, SQL</w:t>
                    </w:r>
                  </w:p>
                  <w:p w:rsidR="001A680A" w:rsidRDefault="00B75A44" w:rsidP="00246245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680722217"/>
                  <w:placeholder>
                    <w:docPart w:val="608373EF888F4DD9BDC492A62695AF8C"/>
                  </w:placeholder>
                  <w15:repeatingSectionItem/>
                </w:sdtPr>
                <w:sdtEndPr/>
                <w:sdtContent>
                  <w:p w:rsidR="001A680A" w:rsidRDefault="001A680A">
                    <w:pPr>
                      <w:pStyle w:val="Heading2"/>
                    </w:pPr>
                    <w:r>
                      <w:t>qa tester, ubisoft, Pune</w:t>
                    </w:r>
                  </w:p>
                  <w:p w:rsidR="001A680A" w:rsidRDefault="001A680A">
                    <w:pPr>
                      <w:pStyle w:val="ResumeText"/>
                    </w:pPr>
                    <w:r>
                      <w:t>Sep 2010 – April 2013</w:t>
                    </w:r>
                  </w:p>
                  <w:p w:rsidR="00246245" w:rsidRDefault="00997582" w:rsidP="00997582">
                    <w:pPr>
                      <w:pStyle w:val="ListParagraph"/>
                      <w:numPr>
                        <w:ilvl w:val="0"/>
                        <w:numId w:val="10"/>
                      </w:numPr>
                    </w:pPr>
                    <w:r>
                      <w:t>W</w:t>
                    </w:r>
                    <w:r w:rsidR="00246245">
                      <w:t xml:space="preserve">orked on internal HR </w:t>
                    </w:r>
                    <w:r>
                      <w:t>tool which was an</w:t>
                    </w:r>
                    <w:r w:rsidR="00246245">
                      <w:t xml:space="preserve"> employee management tool for the HR team.</w:t>
                    </w:r>
                  </w:p>
                  <w:p w:rsidR="00246245" w:rsidRDefault="00997582" w:rsidP="00997582">
                    <w:pPr>
                      <w:pStyle w:val="ListParagraph"/>
                      <w:numPr>
                        <w:ilvl w:val="0"/>
                        <w:numId w:val="10"/>
                      </w:numPr>
                    </w:pPr>
                    <w:r>
                      <w:t>Tool</w:t>
                    </w:r>
                    <w:r w:rsidR="00246245">
                      <w:t xml:space="preserve"> was </w:t>
                    </w:r>
                    <w:r>
                      <w:t xml:space="preserve">a web based application </w:t>
                    </w:r>
                    <w:r w:rsidR="00246245">
                      <w:t>used to manage the employee data by HR team internally.</w:t>
                    </w:r>
                  </w:p>
                  <w:p w:rsidR="00246245" w:rsidRDefault="00997582" w:rsidP="00997582">
                    <w:pPr>
                      <w:pStyle w:val="ListParagraph"/>
                      <w:numPr>
                        <w:ilvl w:val="0"/>
                        <w:numId w:val="10"/>
                      </w:numPr>
                    </w:pPr>
                    <w:r>
                      <w:t>R</w:t>
                    </w:r>
                    <w:r w:rsidR="00246245">
                      <w:t>esponsible for creating a POC for performance test on</w:t>
                    </w:r>
                    <w:r>
                      <w:t xml:space="preserve"> this internally developed tool using Load Runner.</w:t>
                    </w:r>
                  </w:p>
                  <w:p w:rsidR="00997582" w:rsidRDefault="00997582" w:rsidP="00997582">
                    <w:pPr>
                      <w:pStyle w:val="ListParagraph"/>
                      <w:numPr>
                        <w:ilvl w:val="0"/>
                        <w:numId w:val="10"/>
                      </w:numPr>
                    </w:pPr>
                    <w:r>
                      <w:t>Successfully created scripts and demonstrated performance test POC.</w:t>
                    </w:r>
                  </w:p>
                  <w:p w:rsidR="00246245" w:rsidRDefault="00997582" w:rsidP="00997582">
                    <w:pPr>
                      <w:pStyle w:val="ListParagraph"/>
                      <w:numPr>
                        <w:ilvl w:val="0"/>
                        <w:numId w:val="10"/>
                      </w:numPr>
                    </w:pPr>
                    <w:r>
                      <w:lastRenderedPageBreak/>
                      <w:t>W</w:t>
                    </w:r>
                    <w:r w:rsidR="00246245">
                      <w:t xml:space="preserve">orked on various games in </w:t>
                    </w:r>
                    <w:proofErr w:type="spellStart"/>
                    <w:r w:rsidR="00246245">
                      <w:t>Ubisoft</w:t>
                    </w:r>
                    <w:proofErr w:type="spellEnd"/>
                    <w:r w:rsidR="00246245">
                      <w:t xml:space="preserve"> like </w:t>
                    </w:r>
                    <w:proofErr w:type="spellStart"/>
                    <w:r w:rsidR="00246245">
                      <w:t>Farcry</w:t>
                    </w:r>
                    <w:proofErr w:type="spellEnd"/>
                    <w:r w:rsidR="00246245">
                      <w:t xml:space="preserve"> HD, </w:t>
                    </w:r>
                    <w:proofErr w:type="spellStart"/>
                    <w:r w:rsidR="00246245">
                      <w:t>Rayman</w:t>
                    </w:r>
                    <w:proofErr w:type="spellEnd"/>
                    <w:r w:rsidR="00246245">
                      <w:t xml:space="preserve"> Origins, NCIS, Splinter Cell Trilogy and Outland.</w:t>
                    </w:r>
                  </w:p>
                  <w:p w:rsidR="00246245" w:rsidRDefault="00246245" w:rsidP="00997582">
                    <w:pPr>
                      <w:pStyle w:val="ListParagraph"/>
                      <w:numPr>
                        <w:ilvl w:val="0"/>
                        <w:numId w:val="10"/>
                      </w:numPr>
                    </w:pPr>
                    <w:r>
                      <w:t>Roles and responsibilities were into performance testing, dev testing and debugging</w:t>
                    </w:r>
                  </w:p>
                  <w:p w:rsidR="00997582" w:rsidRDefault="00997582" w:rsidP="00997582">
                    <w:pPr>
                      <w:pStyle w:val="ListParagraph"/>
                      <w:numPr>
                        <w:ilvl w:val="0"/>
                        <w:numId w:val="10"/>
                      </w:numPr>
                    </w:pPr>
                    <w:r>
                      <w:t>Successfully established performance test criteria like FPS, Loading Time and rendering for various games.</w:t>
                    </w:r>
                  </w:p>
                  <w:p w:rsidR="00997582" w:rsidRDefault="00997582" w:rsidP="00997582">
                    <w:pPr>
                      <w:pStyle w:val="ListParagraph"/>
                      <w:numPr>
                        <w:ilvl w:val="0"/>
                        <w:numId w:val="10"/>
                      </w:numPr>
                    </w:pPr>
                    <w:r>
                      <w:t>Successfully provided performance monitoring data using internally developed tools.</w:t>
                    </w:r>
                  </w:p>
                  <w:p w:rsidR="00896F5C" w:rsidRDefault="00997582" w:rsidP="00246245">
                    <w:r>
                      <w:t>Tools Used – Load Runner, Sony Target manager, Xbox XDK</w:t>
                    </w:r>
                  </w:p>
                  <w:p w:rsidR="005E2397" w:rsidRDefault="005E2397" w:rsidP="00246245"/>
                  <w:p w:rsidR="0035305F" w:rsidRDefault="00B75A44" w:rsidP="00246245"/>
                </w:sdtContent>
              </w:sdt>
            </w:sdtContent>
          </w:sdt>
        </w:tc>
      </w:tr>
      <w:tr w:rsidR="0035305F">
        <w:tc>
          <w:tcPr>
            <w:tcW w:w="1980" w:type="dxa"/>
          </w:tcPr>
          <w:p w:rsidR="0035305F" w:rsidRDefault="006C6947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270" w:type="dxa"/>
          </w:tcPr>
          <w:p w:rsidR="0035305F" w:rsidRDefault="0035305F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5355473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144036089"/>
                  <w:placeholder>
                    <w:docPart w:val="4B20DB7035744194B48257C4096B847B"/>
                  </w:placeholder>
                  <w15:repeatingSectionItem/>
                </w:sdtPr>
                <w:sdtEndPr/>
                <w:sdtContent>
                  <w:p w:rsidR="0035305F" w:rsidRDefault="00997582">
                    <w:pPr>
                      <w:pStyle w:val="Heading2"/>
                    </w:pPr>
                    <w:r>
                      <w:t>sinhgad academy of engineer, pune</w:t>
                    </w:r>
                  </w:p>
                  <w:p w:rsidR="00997582" w:rsidRDefault="00997582">
                    <w:r>
                      <w:t>B.E. in Information Technology branch, Passed Out in year 2010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511181116"/>
                  <w:placeholder>
                    <w:docPart w:val="788BC8A65B5C4BB0A523482741E632DC"/>
                  </w:placeholder>
                  <w15:repeatingSectionItem/>
                </w:sdtPr>
                <w:sdtEndPr/>
                <w:sdtContent>
                  <w:p w:rsidR="00997582" w:rsidRDefault="00997582">
                    <w:pPr>
                      <w:pStyle w:val="Heading2"/>
                    </w:pPr>
                    <w:r>
                      <w:t>abasaheb garware college of science, pune</w:t>
                    </w:r>
                  </w:p>
                  <w:p w:rsidR="00997582" w:rsidRDefault="00997582" w:rsidP="00997582">
                    <w:r>
                      <w:t>H.S.C. in Electronics, Passed out in year 2005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906754117"/>
                  <w:placeholder>
                    <w:docPart w:val="A4A06D3EF9894A4E97D42E7DF99D6CBB"/>
                  </w:placeholder>
                  <w15:repeatingSectionItem/>
                </w:sdtPr>
                <w:sdtEndPr/>
                <w:sdtContent>
                  <w:p w:rsidR="00997582" w:rsidRDefault="00997582">
                    <w:pPr>
                      <w:pStyle w:val="Heading2"/>
                    </w:pPr>
                    <w:r>
                      <w:t>M.i.t. schools, pune</w:t>
                    </w:r>
                  </w:p>
                  <w:p w:rsidR="00896F5C" w:rsidRDefault="00997582" w:rsidP="00997582">
                    <w:r>
                      <w:t>S.S.C., passed out in year 2005</w:t>
                    </w:r>
                  </w:p>
                  <w:p w:rsidR="0035305F" w:rsidRDefault="00B75A44" w:rsidP="00997582"/>
                </w:sdtContent>
              </w:sdt>
            </w:sdtContent>
          </w:sdt>
        </w:tc>
      </w:tr>
      <w:tr w:rsidR="00DA0F23">
        <w:tc>
          <w:tcPr>
            <w:tcW w:w="1980" w:type="dxa"/>
          </w:tcPr>
          <w:p w:rsidR="00DA0F23" w:rsidRDefault="00DA0F23" w:rsidP="00896F5C">
            <w:pPr>
              <w:pStyle w:val="Heading1"/>
            </w:pPr>
            <w:r>
              <w:t>personal details</w:t>
            </w:r>
          </w:p>
        </w:tc>
        <w:tc>
          <w:tcPr>
            <w:tcW w:w="270" w:type="dxa"/>
          </w:tcPr>
          <w:p w:rsidR="00DA0F23" w:rsidRDefault="00DA0F2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384990578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96248333"/>
                  <w:placeholder>
                    <w:docPart w:val="A72093531DAB403FBAA57291BA6555C8"/>
                  </w:placeholder>
                  <w15:repeatingSectionItem/>
                </w:sdtPr>
                <w:sdtEndPr/>
                <w:sdtContent>
                  <w:p w:rsidR="00896F5C" w:rsidRDefault="00896F5C" w:rsidP="00896F5C">
                    <w:pPr>
                      <w:pStyle w:val="Heading2"/>
                    </w:pPr>
                    <w:r>
                      <w:t>dATE OF BIRTH</w:t>
                    </w:r>
                  </w:p>
                  <w:p w:rsidR="00896F5C" w:rsidRDefault="00896F5C" w:rsidP="00896F5C">
                    <w:pPr>
                      <w:pStyle w:val="ResumeText"/>
                    </w:pPr>
                    <w:r>
                      <w:t>20/11/1987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599464233"/>
                  <w:placeholder>
                    <w:docPart w:val="A72093531DAB403FBAA57291BA6555C8"/>
                  </w:placeholder>
                  <w15:repeatingSectionItem/>
                </w:sdtPr>
                <w:sdtEndPr/>
                <w:sdtContent>
                  <w:p w:rsidR="00896F5C" w:rsidRDefault="00896F5C" w:rsidP="00896F5C">
                    <w:pPr>
                      <w:pStyle w:val="Heading2"/>
                    </w:pPr>
                    <w:r>
                      <w:t>GENDER</w:t>
                    </w:r>
                  </w:p>
                  <w:p w:rsidR="00896F5C" w:rsidRDefault="00896F5C" w:rsidP="00896F5C">
                    <w:pPr>
                      <w:pStyle w:val="ResumeText"/>
                    </w:pPr>
                    <w:r>
                      <w:t>MALE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014567584"/>
                  <w:placeholder>
                    <w:docPart w:val="A72093531DAB403FBAA57291BA6555C8"/>
                  </w:placeholder>
                  <w15:repeatingSectionItem/>
                </w:sdtPr>
                <w:sdtEndPr/>
                <w:sdtContent>
                  <w:p w:rsidR="00896F5C" w:rsidRDefault="00896F5C" w:rsidP="00896F5C">
                    <w:pPr>
                      <w:pStyle w:val="Heading2"/>
                    </w:pPr>
                    <w:r>
                      <w:t>NATIONALITY</w:t>
                    </w:r>
                  </w:p>
                  <w:p w:rsidR="00896F5C" w:rsidRDefault="00896F5C" w:rsidP="00896F5C">
                    <w:pPr>
                      <w:pStyle w:val="ResumeText"/>
                    </w:pPr>
                    <w:r>
                      <w:t>INDIAN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088118347"/>
                  <w:placeholder>
                    <w:docPart w:val="7C2983312D6C4807A17141B9B011EE6A"/>
                  </w:placeholder>
                  <w15:repeatingSectionItem/>
                </w:sdtPr>
                <w:sdtEndPr/>
                <w:sdtContent>
                  <w:p w:rsidR="00896F5C" w:rsidRDefault="00896F5C" w:rsidP="00896F5C">
                    <w:pPr>
                      <w:pStyle w:val="Heading2"/>
                    </w:pPr>
                    <w:r>
                      <w:t>MARITAL STATUS</w:t>
                    </w:r>
                  </w:p>
                  <w:p w:rsidR="00896F5C" w:rsidRPr="00896F5C" w:rsidRDefault="001F569A" w:rsidP="00896F5C">
                    <w:pPr>
                      <w:pStyle w:val="ResumeText"/>
                    </w:pPr>
                    <w:r>
                      <w:t>UNMARRIED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557666107"/>
                  <w:placeholder>
                    <w:docPart w:val="7C1856067A75476A8CC684FB1DCCE746"/>
                  </w:placeholder>
                  <w15:repeatingSectionItem/>
                </w:sdtPr>
                <w:sdtEndPr/>
                <w:sdtContent>
                  <w:p w:rsidR="00896F5C" w:rsidRDefault="00896F5C" w:rsidP="00896F5C">
                    <w:pPr>
                      <w:pStyle w:val="Heading2"/>
                    </w:pPr>
                    <w:r>
                      <w:t>NATIVE PLACE</w:t>
                    </w:r>
                  </w:p>
                  <w:p w:rsidR="007B45C7" w:rsidRPr="00896F5C" w:rsidRDefault="00896F5C" w:rsidP="00896F5C">
                    <w:pPr>
                      <w:pStyle w:val="ResumeText"/>
                    </w:pPr>
                    <w:r>
                      <w:t>PUNE</w:t>
                    </w:r>
                  </w:p>
                </w:sdtContent>
              </w:sdt>
              <w:p w:rsidR="00DA0F23" w:rsidRPr="00896F5C" w:rsidRDefault="00B75A44" w:rsidP="00896F5C">
                <w:pPr>
                  <w:pStyle w:val="ResumeText"/>
                </w:pPr>
              </w:p>
            </w:sdtContent>
          </w:sdt>
        </w:tc>
      </w:tr>
      <w:tr w:rsidR="00896F5C">
        <w:tc>
          <w:tcPr>
            <w:tcW w:w="1980" w:type="dxa"/>
          </w:tcPr>
          <w:p w:rsidR="00896F5C" w:rsidRDefault="00896F5C" w:rsidP="00896F5C">
            <w:pPr>
              <w:pStyle w:val="Heading1"/>
            </w:pPr>
            <w:r>
              <w:t>PASPPORT</w:t>
            </w:r>
          </w:p>
        </w:tc>
        <w:tc>
          <w:tcPr>
            <w:tcW w:w="270" w:type="dxa"/>
          </w:tcPr>
          <w:p w:rsidR="00896F5C" w:rsidRDefault="00896F5C"/>
        </w:tc>
        <w:tc>
          <w:tcPr>
            <w:tcW w:w="7830" w:type="dxa"/>
          </w:tcPr>
          <w:p w:rsidR="00896F5C" w:rsidRDefault="00896F5C" w:rsidP="00896F5C">
            <w:pPr>
              <w:pStyle w:val="Heading2"/>
            </w:pPr>
            <w:r>
              <w:t>PASSPORT</w:t>
            </w:r>
          </w:p>
          <w:p w:rsidR="00896F5C" w:rsidRDefault="00896F5C" w:rsidP="00896F5C">
            <w:pPr>
              <w:pStyle w:val="ResumeText"/>
              <w:rPr>
                <w:b/>
                <w:bCs/>
                <w:caps/>
              </w:rPr>
            </w:pPr>
            <w:r>
              <w:t>AVAILABLE AND VALID</w:t>
            </w:r>
          </w:p>
        </w:tc>
      </w:tr>
      <w:tr w:rsidR="00DA0F23">
        <w:tc>
          <w:tcPr>
            <w:tcW w:w="1980" w:type="dxa"/>
          </w:tcPr>
          <w:p w:rsidR="00DA0F23" w:rsidRDefault="00896F5C" w:rsidP="00896F5C">
            <w:pPr>
              <w:pStyle w:val="Heading1"/>
            </w:pPr>
            <w:r>
              <w:t>VISA</w:t>
            </w:r>
          </w:p>
        </w:tc>
        <w:tc>
          <w:tcPr>
            <w:tcW w:w="270" w:type="dxa"/>
          </w:tcPr>
          <w:p w:rsidR="00DA0F23" w:rsidRDefault="00DA0F23"/>
        </w:tc>
        <w:tc>
          <w:tcPr>
            <w:tcW w:w="7830" w:type="dxa"/>
          </w:tcPr>
          <w:p w:rsidR="00896F5C" w:rsidRDefault="00896F5C" w:rsidP="00896F5C">
            <w:pPr>
              <w:pStyle w:val="Heading2"/>
            </w:pPr>
            <w:r>
              <w:t>H1B1</w:t>
            </w:r>
          </w:p>
          <w:p w:rsidR="00DA0F23" w:rsidRDefault="00896F5C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AVAILABLE AND VALID TILL </w:t>
            </w:r>
            <w:r w:rsidR="00B6023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10/03/2025</w:t>
            </w:r>
          </w:p>
        </w:tc>
      </w:tr>
      <w:tr w:rsidR="00896F5C">
        <w:tc>
          <w:tcPr>
            <w:tcW w:w="1980" w:type="dxa"/>
          </w:tcPr>
          <w:p w:rsidR="00896F5C" w:rsidRDefault="00896F5C" w:rsidP="00896F5C">
            <w:pPr>
              <w:pStyle w:val="Heading1"/>
              <w:jc w:val="center"/>
            </w:pPr>
          </w:p>
        </w:tc>
        <w:tc>
          <w:tcPr>
            <w:tcW w:w="270" w:type="dxa"/>
          </w:tcPr>
          <w:p w:rsidR="00896F5C" w:rsidRDefault="00896F5C"/>
        </w:tc>
        <w:tc>
          <w:tcPr>
            <w:tcW w:w="7830" w:type="dxa"/>
          </w:tcPr>
          <w:p w:rsidR="00896F5C" w:rsidRDefault="00896F5C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</w:tr>
    </w:tbl>
    <w:p w:rsidR="0035305F" w:rsidRDefault="0035305F"/>
    <w:sectPr w:rsidR="0035305F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A44" w:rsidRDefault="00B75A44">
      <w:pPr>
        <w:spacing w:before="0" w:after="0" w:line="240" w:lineRule="auto"/>
      </w:pPr>
      <w:r>
        <w:separator/>
      </w:r>
    </w:p>
    <w:p w:rsidR="00B75A44" w:rsidRDefault="00B75A44"/>
    <w:p w:rsidR="00B75A44" w:rsidRDefault="00B75A44"/>
  </w:endnote>
  <w:endnote w:type="continuationSeparator" w:id="0">
    <w:p w:rsidR="00B75A44" w:rsidRDefault="00B75A44">
      <w:pPr>
        <w:spacing w:before="0" w:after="0" w:line="240" w:lineRule="auto"/>
      </w:pPr>
      <w:r>
        <w:continuationSeparator/>
      </w:r>
    </w:p>
    <w:p w:rsidR="00B75A44" w:rsidRDefault="00B75A44"/>
    <w:p w:rsidR="00B75A44" w:rsidRDefault="00B75A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05F" w:rsidRDefault="006C6947">
    <w:pPr>
      <w:pStyle w:val="Footer"/>
      <w:pBdr>
        <w:left w:val="single" w:sz="2" w:space="0" w:color="FFFFFF" w:themeColor="background1"/>
      </w:pBdr>
      <w:ind w:left="0" w:right="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5993">
      <w:rPr>
        <w:noProof/>
      </w:rPr>
      <w:t>4</w:t>
    </w:r>
    <w:r>
      <w:fldChar w:fldCharType="end"/>
    </w:r>
    <w:r>
      <w:ptab w:relativeTo="margin" w:alignment="right" w:leader="none"/>
    </w:r>
    <w:sdt>
      <w:sdtPr>
        <w:alias w:val="Your Name"/>
        <w:tag w:val=""/>
        <w:id w:val="913902847"/>
        <w:placeholder>
          <w:docPart w:val="5C13084E96894265B09191F55E7526C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96F5C">
          <w:t xml:space="preserve">Rahul </w:t>
        </w:r>
        <w:proofErr w:type="spellStart"/>
        <w:r w:rsidR="00F36842">
          <w:t>Ramdas</w:t>
        </w:r>
        <w:proofErr w:type="spellEnd"/>
        <w:r w:rsidR="00896F5C">
          <w:t xml:space="preserve"> Solanki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A44" w:rsidRDefault="00B75A44">
      <w:pPr>
        <w:spacing w:before="0" w:after="0" w:line="240" w:lineRule="auto"/>
      </w:pPr>
      <w:r>
        <w:separator/>
      </w:r>
    </w:p>
    <w:p w:rsidR="00B75A44" w:rsidRDefault="00B75A44"/>
    <w:p w:rsidR="00B75A44" w:rsidRDefault="00B75A44"/>
  </w:footnote>
  <w:footnote w:type="continuationSeparator" w:id="0">
    <w:p w:rsidR="00B75A44" w:rsidRDefault="00B75A44">
      <w:pPr>
        <w:spacing w:before="0" w:after="0" w:line="240" w:lineRule="auto"/>
      </w:pPr>
      <w:r>
        <w:continuationSeparator/>
      </w:r>
    </w:p>
    <w:p w:rsidR="00B75A44" w:rsidRDefault="00B75A44"/>
    <w:p w:rsidR="00B75A44" w:rsidRDefault="00B75A4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55E17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3FC28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2202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27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0722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2478BB"/>
    <w:multiLevelType w:val="hybridMultilevel"/>
    <w:tmpl w:val="CC4E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32E48"/>
    <w:multiLevelType w:val="hybridMultilevel"/>
    <w:tmpl w:val="89A8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C247E"/>
    <w:multiLevelType w:val="hybridMultilevel"/>
    <w:tmpl w:val="7F2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930E2"/>
    <w:multiLevelType w:val="hybridMultilevel"/>
    <w:tmpl w:val="D2FC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C356E"/>
    <w:multiLevelType w:val="hybridMultilevel"/>
    <w:tmpl w:val="F13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32C2F"/>
    <w:multiLevelType w:val="hybridMultilevel"/>
    <w:tmpl w:val="8170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A1169"/>
    <w:multiLevelType w:val="hybridMultilevel"/>
    <w:tmpl w:val="5608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12"/>
  </w:num>
  <w:num w:numId="9">
    <w:abstractNumId w:val="7"/>
  </w:num>
  <w:num w:numId="10">
    <w:abstractNumId w:val="5"/>
  </w:num>
  <w:num w:numId="11">
    <w:abstractNumId w:val="6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7C"/>
    <w:rsid w:val="00086CDE"/>
    <w:rsid w:val="00187B7C"/>
    <w:rsid w:val="001A680A"/>
    <w:rsid w:val="001E2706"/>
    <w:rsid w:val="001F569A"/>
    <w:rsid w:val="00246245"/>
    <w:rsid w:val="002907E3"/>
    <w:rsid w:val="002D5577"/>
    <w:rsid w:val="002E6D55"/>
    <w:rsid w:val="0035305F"/>
    <w:rsid w:val="003D4E73"/>
    <w:rsid w:val="00450DED"/>
    <w:rsid w:val="004C7DD9"/>
    <w:rsid w:val="005119A7"/>
    <w:rsid w:val="005A1456"/>
    <w:rsid w:val="005A2C23"/>
    <w:rsid w:val="005C1F91"/>
    <w:rsid w:val="005E2397"/>
    <w:rsid w:val="006018D1"/>
    <w:rsid w:val="006049B9"/>
    <w:rsid w:val="006611A9"/>
    <w:rsid w:val="006A392B"/>
    <w:rsid w:val="006C6947"/>
    <w:rsid w:val="00773088"/>
    <w:rsid w:val="00783642"/>
    <w:rsid w:val="007B45C7"/>
    <w:rsid w:val="0087457C"/>
    <w:rsid w:val="00896F5C"/>
    <w:rsid w:val="008A3765"/>
    <w:rsid w:val="008B22E4"/>
    <w:rsid w:val="008D6CD4"/>
    <w:rsid w:val="00916B0B"/>
    <w:rsid w:val="00923E95"/>
    <w:rsid w:val="00935E98"/>
    <w:rsid w:val="00997582"/>
    <w:rsid w:val="009A5471"/>
    <w:rsid w:val="00A54FD7"/>
    <w:rsid w:val="00A81336"/>
    <w:rsid w:val="00B5258C"/>
    <w:rsid w:val="00B6023E"/>
    <w:rsid w:val="00B7240D"/>
    <w:rsid w:val="00B75A44"/>
    <w:rsid w:val="00B85703"/>
    <w:rsid w:val="00BE1A61"/>
    <w:rsid w:val="00C15993"/>
    <w:rsid w:val="00C95F7D"/>
    <w:rsid w:val="00CF20DE"/>
    <w:rsid w:val="00D81B99"/>
    <w:rsid w:val="00D84D1B"/>
    <w:rsid w:val="00DA0F23"/>
    <w:rsid w:val="00DA23C0"/>
    <w:rsid w:val="00DD067F"/>
    <w:rsid w:val="00E01549"/>
    <w:rsid w:val="00E86B1A"/>
    <w:rsid w:val="00F36842"/>
    <w:rsid w:val="00F93E75"/>
    <w:rsid w:val="00FB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1D8AA-202D-436F-AEEE-7F519417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spacing w:before="120"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pBdr>
        <w:top w:val="single" w:sz="4" w:space="6" w:color="9CC2E5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before="120" w:after="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4D7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ContactInfo">
    <w:name w:val="Contact Info"/>
    <w:basedOn w:val="Normal"/>
    <w:unhideWhenUsed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ListBullet">
    <w:name w:val="List Bullet"/>
    <w:basedOn w:val="Normal"/>
    <w:pPr>
      <w:numPr>
        <w:numId w:val="2"/>
      </w:numPr>
      <w:spacing w:before="120"/>
      <w:contextualSpacing/>
    </w:pPr>
  </w:style>
  <w:style w:type="paragraph" w:styleId="ListParagraph">
    <w:name w:val="List Paragraph"/>
    <w:basedOn w:val="Normal"/>
    <w:uiPriority w:val="34"/>
    <w:semiHidden/>
    <w:qFormat/>
    <w:rsid w:val="001A680A"/>
    <w:pPr>
      <w:ind w:left="720"/>
      <w:contextualSpacing/>
    </w:pPr>
  </w:style>
  <w:style w:type="paragraph" w:styleId="Header">
    <w:name w:val="header"/>
    <w:basedOn w:val="Normal"/>
    <w:link w:val="HeaderChar"/>
    <w:uiPriority w:val="2"/>
    <w:unhideWhenUsed/>
    <w:rsid w:val="00F368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2"/>
    <w:rsid w:val="00F36842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ahul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AB2D37C3614C248A18F7B62F4AE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30442-3EE2-499A-8235-6797EBD2C39D}"/>
      </w:docPartPr>
      <w:docPartBody>
        <w:p w:rsidR="00B92F78" w:rsidRDefault="00FD211B">
          <w:pPr>
            <w:pStyle w:val="61AB2D37C3614C248A18F7B62F4AE1F0"/>
          </w:pPr>
          <w:r>
            <w:t>[Your Name]</w:t>
          </w:r>
        </w:p>
      </w:docPartBody>
    </w:docPart>
    <w:docPart>
      <w:docPartPr>
        <w:name w:val="5C13084E96894265B09191F55E752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A621D-F224-40AD-95E5-C28B6BB55C55}"/>
      </w:docPartPr>
      <w:docPartBody>
        <w:p w:rsidR="004475D5" w:rsidRDefault="00FD211B">
          <w:pPr>
            <w:pStyle w:val="ResumeText"/>
          </w:pPr>
          <w:r>
            <w:t>Check out the few quick tips below to help you get started. To replace any tip text with your own, just click it and start typing.</w:t>
          </w:r>
        </w:p>
        <w:p w:rsidR="004475D5" w:rsidRDefault="00FD211B">
          <w:pPr>
            <w:pStyle w:val="ResumeText"/>
          </w:pPr>
          <w:r>
            <w:t>On the Design tab of the ribbon, check out the Themes, Colors, and Fonts galleries to get a custom look with just a click.</w:t>
          </w:r>
        </w:p>
        <w:p w:rsidR="00B92F78" w:rsidRDefault="00FD211B">
          <w:pPr>
            <w:pStyle w:val="5C13084E96894265B09191F55E7526C9"/>
          </w:pPr>
          <w:r>
            <w:t>Need another skills &amp; abilities, experience or education entry? You got it. Just click in the sample entries below and then click the plus sign that appears.</w:t>
          </w:r>
        </w:p>
      </w:docPartBody>
    </w:docPart>
    <w:docPart>
      <w:docPartPr>
        <w:name w:val="9A1A68F167E2453892F37F930BD6D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74168-E2C9-45B7-BE22-48AA22A114A0}"/>
      </w:docPartPr>
      <w:docPartBody>
        <w:p w:rsidR="00B92F78" w:rsidRDefault="00FD211B">
          <w:pPr>
            <w:pStyle w:val="9A1A68F167E2453892F37F930BD6DF88"/>
          </w:pPr>
          <w:r>
            <w:t>[Skills and abilities]</w:t>
          </w:r>
        </w:p>
      </w:docPartBody>
    </w:docPart>
    <w:docPart>
      <w:docPartPr>
        <w:name w:val="4B20DB7035744194B48257C4096B8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9CED9-54E0-4118-91CF-38AEBA7C3D15}"/>
      </w:docPartPr>
      <w:docPartBody>
        <w:p w:rsidR="00B92F78" w:rsidRDefault="00FD211B">
          <w:pPr>
            <w:pStyle w:val="4B20DB7035744194B48257C4096B847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8373EF888F4DD9BDC492A62695A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5DAE5-8A44-4792-BC02-CE8CDD9BCB08}"/>
      </w:docPartPr>
      <w:docPartBody>
        <w:p w:rsidR="00B92F78" w:rsidRDefault="0030133C" w:rsidP="0030133C">
          <w:pPr>
            <w:pStyle w:val="608373EF888F4DD9BDC492A62695AF8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8BC8A65B5C4BB0A523482741E63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B5225-6098-4A46-A9DC-9AB3EB29650C}"/>
      </w:docPartPr>
      <w:docPartBody>
        <w:p w:rsidR="00B92F78" w:rsidRDefault="0030133C" w:rsidP="0030133C">
          <w:pPr>
            <w:pStyle w:val="788BC8A65B5C4BB0A523482741E632D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A06D3EF9894A4E97D42E7DF99D6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AA26E-9EA3-484F-A972-23FBA4FBD9FE}"/>
      </w:docPartPr>
      <w:docPartBody>
        <w:p w:rsidR="00B92F78" w:rsidRDefault="0030133C" w:rsidP="0030133C">
          <w:pPr>
            <w:pStyle w:val="A4A06D3EF9894A4E97D42E7DF99D6CB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2093531DAB403FBAA57291BA65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CAC59-2AF1-48AA-B0C0-58C06EF14971}"/>
      </w:docPartPr>
      <w:docPartBody>
        <w:p w:rsidR="00B92F78" w:rsidRDefault="0030133C" w:rsidP="0030133C">
          <w:pPr>
            <w:pStyle w:val="A72093531DAB403FBAA57291BA6555C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C2983312D6C4807A17141B9B011E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2504D-B2D2-4A78-97EB-3E6F053C4506}"/>
      </w:docPartPr>
      <w:docPartBody>
        <w:p w:rsidR="00B92F78" w:rsidRDefault="0030133C" w:rsidP="0030133C">
          <w:pPr>
            <w:pStyle w:val="7C2983312D6C4807A17141B9B011EE6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C1856067A75476A8CC684FB1DCCE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D6666-A506-4C9C-8ADC-616DA77D5865}"/>
      </w:docPartPr>
      <w:docPartBody>
        <w:p w:rsidR="00B92F78" w:rsidRDefault="0030133C" w:rsidP="0030133C">
          <w:pPr>
            <w:pStyle w:val="7C1856067A75476A8CC684FB1DCCE74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7C46C18461411184B31BD53C498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1254F-E3E3-4534-88FE-87F63E4C3047}"/>
      </w:docPartPr>
      <w:docPartBody>
        <w:p w:rsidR="00C94740" w:rsidRDefault="00DE6C4D" w:rsidP="00DE6C4D">
          <w:pPr>
            <w:pStyle w:val="CC7C46C18461411184B31BD53C49857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B2FEEFE2B934A51826452959399D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3B04-CB5A-42B5-BE8E-6A0A98391551}"/>
      </w:docPartPr>
      <w:docPartBody>
        <w:p w:rsidR="00211062" w:rsidRDefault="00186B85" w:rsidP="00186B85">
          <w:pPr>
            <w:pStyle w:val="1B2FEEFE2B934A51826452959399D3B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3C"/>
    <w:rsid w:val="00002A3A"/>
    <w:rsid w:val="000841BD"/>
    <w:rsid w:val="000F1458"/>
    <w:rsid w:val="00186B85"/>
    <w:rsid w:val="00211062"/>
    <w:rsid w:val="002600C6"/>
    <w:rsid w:val="00293A72"/>
    <w:rsid w:val="0030133C"/>
    <w:rsid w:val="0047647F"/>
    <w:rsid w:val="0058189E"/>
    <w:rsid w:val="005B6FDB"/>
    <w:rsid w:val="00645EE8"/>
    <w:rsid w:val="00653E7A"/>
    <w:rsid w:val="0077512D"/>
    <w:rsid w:val="007B0E78"/>
    <w:rsid w:val="007E7EB7"/>
    <w:rsid w:val="008E43B9"/>
    <w:rsid w:val="0092210B"/>
    <w:rsid w:val="009961C6"/>
    <w:rsid w:val="00B92F78"/>
    <w:rsid w:val="00C94740"/>
    <w:rsid w:val="00CA7D46"/>
    <w:rsid w:val="00DA0ADD"/>
    <w:rsid w:val="00DC2DB3"/>
    <w:rsid w:val="00DE6C4D"/>
    <w:rsid w:val="00FD211B"/>
    <w:rsid w:val="00FD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4F87322D4DF04F239DCA50AD0426828F">
    <w:name w:val="4F87322D4DF04F239DCA50AD0426828F"/>
  </w:style>
  <w:style w:type="paragraph" w:customStyle="1" w:styleId="A1B6C4C9F7704F788D9711383CE15001">
    <w:name w:val="A1B6C4C9F7704F788D9711383CE15001"/>
  </w:style>
  <w:style w:type="paragraph" w:customStyle="1" w:styleId="61AB2D37C3614C248A18F7B62F4AE1F0">
    <w:name w:val="61AB2D37C3614C248A18F7B62F4AE1F0"/>
  </w:style>
  <w:style w:type="paragraph" w:customStyle="1" w:styleId="ResumeText">
    <w:name w:val="Resume Text"/>
    <w:basedOn w:val="Normal"/>
    <w:qFormat/>
    <w:pPr>
      <w:spacing w:before="120" w:after="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paragraph" w:customStyle="1" w:styleId="5C13084E96894265B09191F55E7526C9">
    <w:name w:val="5C13084E96894265B09191F55E7526C9"/>
  </w:style>
  <w:style w:type="paragraph" w:customStyle="1" w:styleId="9A1A68F167E2453892F37F930BD6DF88">
    <w:name w:val="9A1A68F167E2453892F37F930BD6DF88"/>
  </w:style>
  <w:style w:type="character" w:styleId="PlaceholderText">
    <w:name w:val="Placeholder Text"/>
    <w:basedOn w:val="DefaultParagraphFont"/>
    <w:uiPriority w:val="99"/>
    <w:semiHidden/>
    <w:rsid w:val="00186B85"/>
    <w:rPr>
      <w:color w:val="808080"/>
    </w:rPr>
  </w:style>
  <w:style w:type="paragraph" w:customStyle="1" w:styleId="4B20DB7035744194B48257C4096B847B">
    <w:name w:val="4B20DB7035744194B48257C4096B847B"/>
  </w:style>
  <w:style w:type="paragraph" w:customStyle="1" w:styleId="0E0F32F40C5F4E33ADB7B8F0F060AFF5">
    <w:name w:val="0E0F32F40C5F4E33ADB7B8F0F060AFF5"/>
  </w:style>
  <w:style w:type="paragraph" w:customStyle="1" w:styleId="5F568671C38F49D39E1007272736BE27">
    <w:name w:val="5F568671C38F49D39E1007272736BE27"/>
  </w:style>
  <w:style w:type="paragraph" w:customStyle="1" w:styleId="B62C889A0CCD46838018338075E88FB2">
    <w:name w:val="B62C889A0CCD46838018338075E88FB2"/>
  </w:style>
  <w:style w:type="paragraph" w:customStyle="1" w:styleId="A1149F842CD04EE2BB949434DD856803">
    <w:name w:val="A1149F842CD04EE2BB949434DD856803"/>
  </w:style>
  <w:style w:type="paragraph" w:customStyle="1" w:styleId="7DF394E9E57B4914B648E7440A60B01D">
    <w:name w:val="7DF394E9E57B4914B648E7440A60B01D"/>
  </w:style>
  <w:style w:type="paragraph" w:customStyle="1" w:styleId="608373EF888F4DD9BDC492A62695AF8C">
    <w:name w:val="608373EF888F4DD9BDC492A62695AF8C"/>
    <w:rsid w:val="0030133C"/>
  </w:style>
  <w:style w:type="paragraph" w:customStyle="1" w:styleId="788BC8A65B5C4BB0A523482741E632DC">
    <w:name w:val="788BC8A65B5C4BB0A523482741E632DC"/>
    <w:rsid w:val="0030133C"/>
  </w:style>
  <w:style w:type="paragraph" w:customStyle="1" w:styleId="2C9AFB1A6E04434085893E90F8F342D5">
    <w:name w:val="2C9AFB1A6E04434085893E90F8F342D5"/>
    <w:rsid w:val="0030133C"/>
  </w:style>
  <w:style w:type="paragraph" w:customStyle="1" w:styleId="A4A06D3EF9894A4E97D42E7DF99D6CBB">
    <w:name w:val="A4A06D3EF9894A4E97D42E7DF99D6CBB"/>
    <w:rsid w:val="0030133C"/>
  </w:style>
  <w:style w:type="paragraph" w:customStyle="1" w:styleId="A2E6E61354D04698B60E4DAB824275B2">
    <w:name w:val="A2E6E61354D04698B60E4DAB824275B2"/>
    <w:rsid w:val="0030133C"/>
  </w:style>
  <w:style w:type="paragraph" w:customStyle="1" w:styleId="4CDDF8B297D4463ABB9D8CC57B05DB2D">
    <w:name w:val="4CDDF8B297D4463ABB9D8CC57B05DB2D"/>
    <w:rsid w:val="0030133C"/>
  </w:style>
  <w:style w:type="paragraph" w:customStyle="1" w:styleId="43D0592533A544BCAFD7A6E8DE8E59C5">
    <w:name w:val="43D0592533A544BCAFD7A6E8DE8E59C5"/>
    <w:rsid w:val="0030133C"/>
  </w:style>
  <w:style w:type="paragraph" w:customStyle="1" w:styleId="1A4ECDD00C0B46FFBEBA0D1B52026CF8">
    <w:name w:val="1A4ECDD00C0B46FFBEBA0D1B52026CF8"/>
    <w:rsid w:val="0030133C"/>
  </w:style>
  <w:style w:type="paragraph" w:customStyle="1" w:styleId="6ECBF7CECE7F47B6992AAFB37199FA5D">
    <w:name w:val="6ECBF7CECE7F47B6992AAFB37199FA5D"/>
    <w:rsid w:val="0030133C"/>
  </w:style>
  <w:style w:type="paragraph" w:customStyle="1" w:styleId="754F25967E9349708B1A15FA89104A52">
    <w:name w:val="754F25967E9349708B1A15FA89104A52"/>
    <w:rsid w:val="0030133C"/>
  </w:style>
  <w:style w:type="paragraph" w:customStyle="1" w:styleId="9B2B4A8AC6D045669A9F80529010E52B">
    <w:name w:val="9B2B4A8AC6D045669A9F80529010E52B"/>
    <w:rsid w:val="0030133C"/>
  </w:style>
  <w:style w:type="paragraph" w:customStyle="1" w:styleId="EE0704CCD9D34D29B923E5B201AA8C2F">
    <w:name w:val="EE0704CCD9D34D29B923E5B201AA8C2F"/>
    <w:rsid w:val="0030133C"/>
  </w:style>
  <w:style w:type="paragraph" w:customStyle="1" w:styleId="D243B6E15C0E4F85B4442A419BA8D6C2">
    <w:name w:val="D243B6E15C0E4F85B4442A419BA8D6C2"/>
    <w:rsid w:val="0030133C"/>
  </w:style>
  <w:style w:type="paragraph" w:customStyle="1" w:styleId="FACF865B9EF647E09BD61971B2986A64">
    <w:name w:val="FACF865B9EF647E09BD61971B2986A64"/>
    <w:rsid w:val="0030133C"/>
  </w:style>
  <w:style w:type="paragraph" w:customStyle="1" w:styleId="B7C084CE0A9D47FEB3AB42CC283FC511">
    <w:name w:val="B7C084CE0A9D47FEB3AB42CC283FC511"/>
    <w:rsid w:val="0030133C"/>
  </w:style>
  <w:style w:type="paragraph" w:customStyle="1" w:styleId="1A543F760FAD461C83AA464B987B5D3D">
    <w:name w:val="1A543F760FAD461C83AA464B987B5D3D"/>
    <w:rsid w:val="0030133C"/>
  </w:style>
  <w:style w:type="paragraph" w:customStyle="1" w:styleId="27A13D85522D45F0BC1A9BAAFCBBA9EA">
    <w:name w:val="27A13D85522D45F0BC1A9BAAFCBBA9EA"/>
    <w:rsid w:val="0030133C"/>
  </w:style>
  <w:style w:type="paragraph" w:customStyle="1" w:styleId="8488006C3EC64B77AF80C75E20D6E38B">
    <w:name w:val="8488006C3EC64B77AF80C75E20D6E38B"/>
    <w:rsid w:val="0030133C"/>
  </w:style>
  <w:style w:type="paragraph" w:customStyle="1" w:styleId="CF33D1C1976C4F15BB1BF3F24C9681FC">
    <w:name w:val="CF33D1C1976C4F15BB1BF3F24C9681FC"/>
    <w:rsid w:val="0030133C"/>
  </w:style>
  <w:style w:type="paragraph" w:customStyle="1" w:styleId="603A28642939454D94F872396FBA5ECF">
    <w:name w:val="603A28642939454D94F872396FBA5ECF"/>
    <w:rsid w:val="0030133C"/>
  </w:style>
  <w:style w:type="paragraph" w:customStyle="1" w:styleId="DBE506C1587D4E55AADA872E5D0559F5">
    <w:name w:val="DBE506C1587D4E55AADA872E5D0559F5"/>
    <w:rsid w:val="0030133C"/>
  </w:style>
  <w:style w:type="paragraph" w:customStyle="1" w:styleId="D7C5BFC81EDC41859C82A12F9A5DA9E9">
    <w:name w:val="D7C5BFC81EDC41859C82A12F9A5DA9E9"/>
    <w:rsid w:val="0030133C"/>
  </w:style>
  <w:style w:type="paragraph" w:customStyle="1" w:styleId="E2D4542F31164619806846578C38F06A">
    <w:name w:val="E2D4542F31164619806846578C38F06A"/>
    <w:rsid w:val="0030133C"/>
  </w:style>
  <w:style w:type="paragraph" w:customStyle="1" w:styleId="862AD8CDA0324471B0B394ECEEE34451">
    <w:name w:val="862AD8CDA0324471B0B394ECEEE34451"/>
    <w:rsid w:val="0030133C"/>
  </w:style>
  <w:style w:type="paragraph" w:customStyle="1" w:styleId="AB246D12BEBB42F0A7A4E93CCF4EC14E">
    <w:name w:val="AB246D12BEBB42F0A7A4E93CCF4EC14E"/>
    <w:rsid w:val="0030133C"/>
  </w:style>
  <w:style w:type="paragraph" w:customStyle="1" w:styleId="450F92B921B743BC82266E79E47956A5">
    <w:name w:val="450F92B921B743BC82266E79E47956A5"/>
    <w:rsid w:val="0030133C"/>
  </w:style>
  <w:style w:type="paragraph" w:customStyle="1" w:styleId="68DD13A1BD59405390C5F0D3A77D06CC">
    <w:name w:val="68DD13A1BD59405390C5F0D3A77D06CC"/>
    <w:rsid w:val="0030133C"/>
  </w:style>
  <w:style w:type="paragraph" w:customStyle="1" w:styleId="E833A718B809430E8D0130CA8A952CF1">
    <w:name w:val="E833A718B809430E8D0130CA8A952CF1"/>
    <w:rsid w:val="0030133C"/>
  </w:style>
  <w:style w:type="paragraph" w:customStyle="1" w:styleId="338F7EE60E5D48F0BD74F7E42ED51148">
    <w:name w:val="338F7EE60E5D48F0BD74F7E42ED51148"/>
    <w:rsid w:val="0030133C"/>
  </w:style>
  <w:style w:type="paragraph" w:customStyle="1" w:styleId="6E4FEE7138A04BA485BF90E40E017190">
    <w:name w:val="6E4FEE7138A04BA485BF90E40E017190"/>
    <w:rsid w:val="0030133C"/>
  </w:style>
  <w:style w:type="paragraph" w:customStyle="1" w:styleId="75DA7057F01247548E6DC8AB84C2705B">
    <w:name w:val="75DA7057F01247548E6DC8AB84C2705B"/>
    <w:rsid w:val="0030133C"/>
  </w:style>
  <w:style w:type="paragraph" w:customStyle="1" w:styleId="46FFC700D69047A99A2C96CE9CC51D68">
    <w:name w:val="46FFC700D69047A99A2C96CE9CC51D68"/>
    <w:rsid w:val="0030133C"/>
  </w:style>
  <w:style w:type="paragraph" w:customStyle="1" w:styleId="3CF84BB7E9964B94999B4DE5365B2863">
    <w:name w:val="3CF84BB7E9964B94999B4DE5365B2863"/>
    <w:rsid w:val="0030133C"/>
  </w:style>
  <w:style w:type="paragraph" w:customStyle="1" w:styleId="F0EEED917A804F67BDEF1148B44C6591">
    <w:name w:val="F0EEED917A804F67BDEF1148B44C6591"/>
    <w:rsid w:val="0030133C"/>
  </w:style>
  <w:style w:type="paragraph" w:customStyle="1" w:styleId="4F675183D3C94C0A883A694972F3BE93">
    <w:name w:val="4F675183D3C94C0A883A694972F3BE93"/>
    <w:rsid w:val="0030133C"/>
  </w:style>
  <w:style w:type="paragraph" w:customStyle="1" w:styleId="C5E7D54EC57E4EDD8230D3868112C55E">
    <w:name w:val="C5E7D54EC57E4EDD8230D3868112C55E"/>
    <w:rsid w:val="0030133C"/>
  </w:style>
  <w:style w:type="paragraph" w:customStyle="1" w:styleId="B11B4A5C60EA43758D72BD0B6085DE81">
    <w:name w:val="B11B4A5C60EA43758D72BD0B6085DE81"/>
    <w:rsid w:val="0030133C"/>
  </w:style>
  <w:style w:type="paragraph" w:customStyle="1" w:styleId="353A69BF342F4D758FF72F4CE08667F9">
    <w:name w:val="353A69BF342F4D758FF72F4CE08667F9"/>
    <w:rsid w:val="0030133C"/>
  </w:style>
  <w:style w:type="paragraph" w:customStyle="1" w:styleId="C19DBAAE019440E7842E59402168A0E5">
    <w:name w:val="C19DBAAE019440E7842E59402168A0E5"/>
    <w:rsid w:val="0030133C"/>
  </w:style>
  <w:style w:type="paragraph" w:customStyle="1" w:styleId="75B1B3265C034C68B9CD55B73BE79972">
    <w:name w:val="75B1B3265C034C68B9CD55B73BE79972"/>
    <w:rsid w:val="0030133C"/>
  </w:style>
  <w:style w:type="paragraph" w:customStyle="1" w:styleId="7213D25A79BE46F9A354192C3F305ED8">
    <w:name w:val="7213D25A79BE46F9A354192C3F305ED8"/>
    <w:rsid w:val="0030133C"/>
  </w:style>
  <w:style w:type="paragraph" w:customStyle="1" w:styleId="A72093531DAB403FBAA57291BA6555C8">
    <w:name w:val="A72093531DAB403FBAA57291BA6555C8"/>
    <w:rsid w:val="0030133C"/>
  </w:style>
  <w:style w:type="paragraph" w:customStyle="1" w:styleId="7C2983312D6C4807A17141B9B011EE6A">
    <w:name w:val="7C2983312D6C4807A17141B9B011EE6A"/>
    <w:rsid w:val="0030133C"/>
  </w:style>
  <w:style w:type="paragraph" w:customStyle="1" w:styleId="7C1856067A75476A8CC684FB1DCCE746">
    <w:name w:val="7C1856067A75476A8CC684FB1DCCE746"/>
    <w:rsid w:val="0030133C"/>
  </w:style>
  <w:style w:type="paragraph" w:customStyle="1" w:styleId="883AA11E8A6A4F278D9050EED7041982">
    <w:name w:val="883AA11E8A6A4F278D9050EED7041982"/>
    <w:rsid w:val="0030133C"/>
  </w:style>
  <w:style w:type="paragraph" w:customStyle="1" w:styleId="4F0C630D2D0F4707A2E4AED540AD2AA9">
    <w:name w:val="4F0C630D2D0F4707A2E4AED540AD2AA9"/>
    <w:rsid w:val="0030133C"/>
  </w:style>
  <w:style w:type="paragraph" w:customStyle="1" w:styleId="93F530DF59F348CCB423944E1073819B">
    <w:name w:val="93F530DF59F348CCB423944E1073819B"/>
    <w:rsid w:val="00DE6C4D"/>
  </w:style>
  <w:style w:type="paragraph" w:customStyle="1" w:styleId="CC7C46C18461411184B31BD53C49857F">
    <w:name w:val="CC7C46C18461411184B31BD53C49857F"/>
    <w:rsid w:val="00DE6C4D"/>
  </w:style>
  <w:style w:type="paragraph" w:customStyle="1" w:styleId="1B2FEEFE2B934A51826452959399D3BA">
    <w:name w:val="1B2FEEFE2B934A51826452959399D3BA"/>
    <w:rsid w:val="00186B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E5F23-06FC-4C3A-834F-37778CA310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11527</TotalTime>
  <Pages>4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Ramdas Solanki</dc:creator>
  <cp:keywords/>
  <cp:lastModifiedBy>Rahul Solanki</cp:lastModifiedBy>
  <cp:revision>27</cp:revision>
  <dcterms:created xsi:type="dcterms:W3CDTF">2016-08-09T13:12:00Z</dcterms:created>
  <dcterms:modified xsi:type="dcterms:W3CDTF">2018-10-11T05:38:00Z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TC034643819991</vt:lpwstr>
  </property>
</Properties>
</file>